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9B" w:rsidRPr="005E268A" w:rsidRDefault="000C78E7" w:rsidP="000C78E7">
      <w:pPr>
        <w:jc w:val="center"/>
        <w:rPr>
          <w:rFonts w:ascii="Blackadder ITC" w:hAnsi="Blackadder ITC"/>
          <w:sz w:val="56"/>
          <w:szCs w:val="56"/>
        </w:rPr>
      </w:pPr>
      <w:r w:rsidRPr="005E268A">
        <w:rPr>
          <w:rFonts w:ascii="Blackadder ITC" w:hAnsi="Blackadder ITC"/>
          <w:sz w:val="56"/>
          <w:szCs w:val="56"/>
        </w:rPr>
        <w:t xml:space="preserve">Contest Library (Md. </w:t>
      </w:r>
      <w:proofErr w:type="spellStart"/>
      <w:r w:rsidRPr="005E268A">
        <w:rPr>
          <w:rFonts w:ascii="Blackadder ITC" w:hAnsi="Blackadder ITC"/>
          <w:sz w:val="56"/>
          <w:szCs w:val="56"/>
        </w:rPr>
        <w:t>Sadman</w:t>
      </w:r>
      <w:proofErr w:type="spellEnd"/>
      <w:r w:rsidRPr="005E268A">
        <w:rPr>
          <w:rFonts w:ascii="Blackadder ITC" w:hAnsi="Blackadder ITC"/>
          <w:sz w:val="56"/>
          <w:szCs w:val="56"/>
        </w:rPr>
        <w:t xml:space="preserve"> </w:t>
      </w:r>
      <w:proofErr w:type="spellStart"/>
      <w:r w:rsidRPr="005E268A">
        <w:rPr>
          <w:rFonts w:ascii="Blackadder ITC" w:hAnsi="Blackadder ITC"/>
          <w:sz w:val="56"/>
          <w:szCs w:val="56"/>
        </w:rPr>
        <w:t>Sakib</w:t>
      </w:r>
      <w:proofErr w:type="spellEnd"/>
      <w:r w:rsidRPr="005E268A">
        <w:rPr>
          <w:rFonts w:ascii="Blackadder ITC" w:hAnsi="Blackadder ITC"/>
          <w:sz w:val="56"/>
          <w:szCs w:val="56"/>
        </w:rPr>
        <w:t>)</w:t>
      </w:r>
    </w:p>
    <w:p w:rsidR="000C78E7" w:rsidRPr="005E268A" w:rsidRDefault="000C78E7" w:rsidP="000C78E7">
      <w:pPr>
        <w:rPr>
          <w:rFonts w:ascii="Bodoni MT Black" w:hAnsi="Bodoni MT Black" w:cs="Courier New"/>
          <w:b/>
        </w:rPr>
      </w:pPr>
      <w:r w:rsidRPr="005E268A">
        <w:rPr>
          <w:rFonts w:ascii="Bodoni MT Black" w:hAnsi="Bodoni MT Black" w:cs="Courier New"/>
          <w:b/>
        </w:rPr>
        <w:t>Running Median (Streaming Median)</w:t>
      </w:r>
    </w:p>
    <w:p w:rsidR="000C78E7" w:rsidRDefault="00FC6776" w:rsidP="000C78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priority_queue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vector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greater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priority_queue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vector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less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val1,val2;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void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correct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szl,szr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szr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szr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pqright.pop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pqleft.pop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double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Running_Median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idx,</w:t>
      </w:r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point,</w:t>
      </w:r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double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 </w:t>
      </w:r>
      <w:r w:rsidRPr="00FC677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 xml:space="preserve">// it will return the </w:t>
      </w:r>
      <w:proofErr w:type="spellStart"/>
      <w:r w:rsidRPr="00FC677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current_median,you</w:t>
      </w:r>
      <w:proofErr w:type="spellEnd"/>
      <w:r w:rsidRPr="00FC677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 xml:space="preserve"> need to update your </w:t>
      </w:r>
      <w:proofErr w:type="spellStart"/>
      <w:r w:rsidRPr="00FC677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current_median</w:t>
      </w:r>
      <w:proofErr w:type="spellEnd"/>
      <w:r w:rsidRPr="00FC677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 xml:space="preserve"> every time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idx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==0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val1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point;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point;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idx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==1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val2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point;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val1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val2) swap(val1,val2);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val1);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val2);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proofErr w:type="gramStart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val1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val2)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/2.0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   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point)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(point);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pqleft.push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(point);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proofErr w:type="gramStart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*0.5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szleft,szright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szleft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szright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szleft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+1==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szright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(szright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+1==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szleft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correct(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proofErr w:type="gramStart"/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pqleft.top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pqright.top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())</w:t>
      </w:r>
      <w:r w:rsidRPr="00FC6776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*0.5</w:t>
      </w: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C6776" w:rsidRP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C677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cur_med</w:t>
      </w:r>
      <w:proofErr w:type="spellEnd"/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FC677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FC6776" w:rsidRDefault="00FC6776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E59C0" w:rsidRDefault="00BE59C0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E59C0" w:rsidRDefault="00BE59C0" w:rsidP="005E268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E59C0" w:rsidRDefault="00BE59C0" w:rsidP="00FC6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E59C0" w:rsidRDefault="00BE59C0" w:rsidP="000C78E7">
      <w:pPr>
        <w:rPr>
          <w:rFonts w:ascii="Courier New" w:hAnsi="Courier New" w:cs="Courier New"/>
          <w:b/>
          <w:bCs/>
        </w:rPr>
      </w:pPr>
    </w:p>
    <w:p w:rsidR="00FC6776" w:rsidRPr="005E268A" w:rsidRDefault="00BE59C0" w:rsidP="000C78E7">
      <w:pPr>
        <w:rPr>
          <w:rFonts w:ascii="Bodoni MT Black" w:hAnsi="Bodoni MT Black" w:cs="Courier New"/>
          <w:b/>
          <w:bCs/>
        </w:rPr>
      </w:pPr>
      <w:r w:rsidRPr="005E268A">
        <w:rPr>
          <w:rFonts w:ascii="Bodoni MT Black" w:hAnsi="Bodoni MT Black" w:cs="Courier New"/>
          <w:b/>
          <w:bCs/>
        </w:rPr>
        <w:t>Matrix Exponentiation:</w:t>
      </w:r>
    </w:p>
    <w:p w:rsidR="00BE59C0" w:rsidRDefault="00BE59C0" w:rsidP="00BE59C0">
      <w:pPr>
        <w:rPr>
          <w:rFonts w:ascii="Courier New" w:hAnsi="Courier New" w:cs="Courier New"/>
        </w:rPr>
      </w:pPr>
      <w:r w:rsidRPr="00BE59C0">
        <w:rPr>
          <w:rFonts w:ascii="Courier New" w:hAnsi="Courier New" w:cs="Courier New"/>
        </w:rPr>
        <w:t>Code: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#define </w:t>
      </w:r>
      <w:proofErr w:type="spellStart"/>
      <w:r w:rsidRPr="00AC0DDD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ll</w:t>
      </w:r>
      <w:proofErr w:type="spellEnd"/>
      <w:r w:rsidRPr="00AC0DDD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 long </w:t>
      </w:r>
      <w:proofErr w:type="spellStart"/>
      <w:r w:rsidRPr="00AC0DDD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long</w:t>
      </w:r>
      <w:proofErr w:type="spellEnd"/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MOD;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#define SZ 21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struct</w:t>
      </w:r>
      <w:proofErr w:type="spellEnd"/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mat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r, c, g[SZ][SZ];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mat()</w:t>
      </w:r>
      <w:proofErr w:type="gramEnd"/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r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c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SZ;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memset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g,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</w:t>
      </w:r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sizeof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(g));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operator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(mat b)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res.r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 ;</w:t>
      </w:r>
      <w:proofErr w:type="gramEnd"/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res.c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b.c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r;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b.c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lastRenderedPageBreak/>
        <w:t xml:space="preserve">                p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k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 k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c; k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    p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(p</w:t>
      </w:r>
      <w:proofErr w:type="gramStart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g[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][k]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[k][j]))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j]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p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operator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(mat b) </w:t>
      </w:r>
      <w:r w:rsidRPr="00AC0DD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 for square matrices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res.r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res.c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c;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r;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c;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(g[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MOD)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operator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(mat b) </w:t>
      </w:r>
      <w:r w:rsidRPr="00AC0DDD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 for square matrices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res.r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res.c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c;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r;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c;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res.g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(g[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b.g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][j]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MOD)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res;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void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Iden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&lt;20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 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&lt;20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g[</w:t>
      </w:r>
      <w:proofErr w:type="spellStart"/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][j]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j);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lastRenderedPageBreak/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(mat a, </w:t>
      </w:r>
      <w:proofErr w:type="spell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n 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mat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r,p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r.Iden</w:t>
      </w:r>
      <w:proofErr w:type="spell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 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p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a;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while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n)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( n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&amp;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)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==1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) r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p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n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&gt;&gt;=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AC0DDD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</w:t>
      </w: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AC0DDD" w:rsidRP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AC0DD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r;</w:t>
      </w:r>
    </w:p>
    <w:p w:rsidR="00AC0DDD" w:rsidRDefault="00AC0DDD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AC0DDD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9F7BFC" w:rsidRDefault="009F7BFC" w:rsidP="00AC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9F7BFC" w:rsidRPr="00AC0DDD" w:rsidRDefault="009F7BFC" w:rsidP="009F7BF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236BC3" w:rsidRDefault="00236BC3" w:rsidP="00236BC3">
      <w:pPr>
        <w:rPr>
          <w:rFonts w:ascii="Courier New" w:hAnsi="Courier New" w:cs="Courier New"/>
        </w:rPr>
      </w:pPr>
    </w:p>
    <w:p w:rsidR="00236BC3" w:rsidRPr="00236BC3" w:rsidRDefault="00236BC3" w:rsidP="00236BC3">
      <w:pPr>
        <w:rPr>
          <w:rFonts w:ascii="Bodoni MT Black" w:hAnsi="Bodoni MT Black" w:cs="Courier New"/>
        </w:rPr>
      </w:pPr>
      <w:r>
        <w:rPr>
          <w:rFonts w:ascii="Bodoni MT Black" w:hAnsi="Bodoni MT Black" w:cs="Courier New"/>
        </w:rPr>
        <w:t xml:space="preserve">Sum of Geometric Series </w:t>
      </w:r>
      <m:oMath>
        <m:r>
          <w:rPr>
            <w:rFonts w:ascii="Cambria Math" w:hAnsi="Cambria Math" w:cs="Courier New"/>
          </w:rPr>
          <m:t>(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1</m:t>
            </m:r>
          </m:sup>
        </m:sSup>
        <m:r>
          <w:rPr>
            <w:rFonts w:ascii="Cambria Math" w:hAnsi="Cambria Math" w:cs="Courier New"/>
          </w:rPr>
          <m:t>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>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4</m:t>
            </m:r>
          </m:sup>
        </m:sSup>
        <m:r>
          <w:rPr>
            <w:rFonts w:ascii="Cambria Math" w:hAnsi="Cambria Math" w:cs="Courier New"/>
          </w:rPr>
          <m:t>+…+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n</m:t>
            </m:r>
          </m:sup>
        </m:sSup>
        <m:r>
          <w:rPr>
            <w:rFonts w:ascii="Cambria Math" w:hAnsi="Cambria Math" w:cs="Courier New"/>
          </w:rPr>
          <m:t>)%MOD</m:t>
        </m:r>
      </m:oMath>
      <w:r w:rsidRPr="00236BC3">
        <w:rPr>
          <w:rFonts w:ascii="Bodoni MT Black" w:hAnsi="Bodoni MT Black" w:cs="Courier New"/>
        </w:rPr>
        <w:t xml:space="preserve"> in </w:t>
      </w:r>
      <w:proofErr w:type="gramStart"/>
      <w:r w:rsidRPr="00236BC3">
        <w:rPr>
          <w:rFonts w:ascii="Bodoni MT Black" w:hAnsi="Bodoni MT Black" w:cs="Courier New"/>
        </w:rPr>
        <w:t>O(</w:t>
      </w:r>
      <w:proofErr w:type="gramEnd"/>
      <w:r w:rsidRPr="00236BC3">
        <w:rPr>
          <w:rFonts w:ascii="Bodoni MT Black" w:hAnsi="Bodoni MT Black" w:cs="Courier New"/>
        </w:rPr>
        <w:t xml:space="preserve">(log(n))^2) </w:t>
      </w:r>
    </w:p>
    <w:p w:rsidR="00236BC3" w:rsidRDefault="00236BC3" w:rsidP="00236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#define </w:t>
      </w:r>
      <w:proofErr w:type="spellStart"/>
      <w:r w:rsidRPr="00D56A92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ll</w:t>
      </w:r>
      <w:proofErr w:type="spellEnd"/>
      <w:r w:rsidRPr="00D56A92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 long </w:t>
      </w:r>
      <w:proofErr w:type="spellStart"/>
      <w:r w:rsidRPr="00D56A92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long</w:t>
      </w:r>
      <w:proofErr w:type="spellEnd"/>
    </w:p>
    <w:p w:rsid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#define MOD 1000000000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/// it calculates (base^1+base^2+base^3+base^4+</w:t>
      </w:r>
      <w:proofErr w:type="gramStart"/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.........+</w:t>
      </w:r>
      <w:proofErr w:type="spellStart"/>
      <w:proofErr w:type="gramEnd"/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base^n</w:t>
      </w:r>
      <w:proofErr w:type="spellEnd"/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)%MOD in O((log(n))^2) time.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/// if n==</w:t>
      </w:r>
      <w:proofErr w:type="gramStart"/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0 ,</w:t>
      </w:r>
      <w:proofErr w:type="gramEnd"/>
      <w:r w:rsidRPr="00D56A9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 xml:space="preserve"> you have to manually return/add 1 for that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b)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==0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) </w:t>
      </w:r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1LL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%2==0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temp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a,b</w:t>
      </w:r>
      <w:proofErr w:type="spellEnd"/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/2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(temp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temp)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(a,b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-1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func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base,ll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n)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n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==1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) </w:t>
      </w:r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base,n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n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%2==0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temp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func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base,n</w:t>
      </w:r>
      <w:proofErr w:type="spellEnd"/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/2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(temp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base,n</w:t>
      </w:r>
      <w:proofErr w:type="spellEnd"/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/2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temp));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D56A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bigMod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base,n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proofErr w:type="spellStart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func</w:t>
      </w:r>
      <w:proofErr w:type="spellEnd"/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(base,n</w:t>
      </w:r>
      <w:r w:rsidRPr="00D56A92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-1</w:t>
      </w: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));</w:t>
      </w:r>
    </w:p>
    <w:p w:rsidR="00D56A92" w:rsidRPr="00D56A92" w:rsidRDefault="00D56A92" w:rsidP="00D56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D56A92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236BC3" w:rsidRDefault="00236BC3" w:rsidP="00236BC3">
      <w:pPr>
        <w:rPr>
          <w:rFonts w:ascii="Courier New" w:hAnsi="Courier New" w:cs="Courier New"/>
        </w:rPr>
      </w:pPr>
    </w:p>
    <w:p w:rsidR="00705B9D" w:rsidRDefault="00705B9D" w:rsidP="00236BC3">
      <w:pPr>
        <w:rPr>
          <w:rFonts w:ascii="Courier New" w:hAnsi="Courier New" w:cs="Courier New"/>
        </w:rPr>
      </w:pPr>
    </w:p>
    <w:p w:rsidR="00705B9D" w:rsidRDefault="00705B9D" w:rsidP="00236BC3">
      <w:pPr>
        <w:rPr>
          <w:rFonts w:ascii="Courier New" w:hAnsi="Courier New" w:cs="Courier New"/>
        </w:rPr>
      </w:pPr>
    </w:p>
    <w:p w:rsidR="009F7BFC" w:rsidRDefault="009F7BFC" w:rsidP="009F7BFC">
      <w:pPr>
        <w:rPr>
          <w:rFonts w:ascii="Courier New" w:hAnsi="Courier New" w:cs="Courier New"/>
        </w:rPr>
      </w:pPr>
    </w:p>
    <w:p w:rsidR="009F7BFC" w:rsidRPr="005E268A" w:rsidRDefault="009F7BFC" w:rsidP="009F7BFC">
      <w:pPr>
        <w:rPr>
          <w:rFonts w:ascii="Bodoni MT Black" w:hAnsi="Bodoni MT Black" w:cs="Courier New"/>
          <w:b/>
          <w:bCs/>
        </w:rPr>
      </w:pPr>
      <w:r>
        <w:rPr>
          <w:rFonts w:ascii="Bodoni MT Black" w:hAnsi="Bodoni MT Black" w:cs="Courier New"/>
          <w:b/>
          <w:bCs/>
        </w:rPr>
        <w:lastRenderedPageBreak/>
        <w:t>Chinese Remainder Theorem</w:t>
      </w:r>
      <w:r w:rsidRPr="005E268A">
        <w:rPr>
          <w:rFonts w:ascii="Bodoni MT Black" w:hAnsi="Bodoni MT Black" w:cs="Courier New"/>
          <w:b/>
          <w:bCs/>
        </w:rPr>
        <w:t>:</w:t>
      </w:r>
    </w:p>
    <w:p w:rsidR="00705B9D" w:rsidRDefault="00762607" w:rsidP="00236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#define </w:t>
      </w:r>
      <w:proofErr w:type="spellStart"/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ll</w:t>
      </w:r>
      <w:proofErr w:type="spellEnd"/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 long </w:t>
      </w:r>
      <w:proofErr w:type="spellStart"/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long</w:t>
      </w:r>
      <w:proofErr w:type="spellEnd"/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#define </w:t>
      </w:r>
      <w:proofErr w:type="spellStart"/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no_eqn</w:t>
      </w:r>
      <w:proofErr w:type="spellEnd"/>
      <w:r w:rsidRPr="00535436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 20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b,ll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MOD)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) </w:t>
      </w:r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1LL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%2==0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temp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a,b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/2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,MOD)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(temp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temp)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(a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(a,b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-1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,MOD))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modInv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b)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(a,b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-2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,b);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struct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point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val,m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point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ara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no_eqn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CRT(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sz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x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  </w:t>
      </w:r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 x=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val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](mod m[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])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M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=1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sz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M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*=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ara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].m;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Midx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14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MInv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14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sz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) 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Midx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/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ara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].m;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MInv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proofErr w:type="gram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modInv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Midx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],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ara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].m);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sz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x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(x</w:t>
      </w:r>
      <w:proofErr w:type="gramStart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ara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].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val</w:t>
      </w:r>
      <w:proofErr w:type="spellEnd"/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Midx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MInv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])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M)</w:t>
      </w:r>
      <w:r w:rsidRPr="00535436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M;  </w:t>
      </w:r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// x=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val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[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]*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Inv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(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Mi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)*(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Mi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 xml:space="preserve">) where 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Mi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 xml:space="preserve"> means (m0*m1*m2*...*</w:t>
      </w:r>
      <w:proofErr w:type="spellStart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mn</w:t>
      </w:r>
      <w:proofErr w:type="spellEnd"/>
      <w:r w:rsidRPr="0053543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 w:bidi="bn-IN"/>
        </w:rPr>
        <w:t>)/mi;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35436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x;</w:t>
      </w:r>
    </w:p>
    <w:p w:rsidR="00535436" w:rsidRPr="00535436" w:rsidRDefault="00535436" w:rsidP="00535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35436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705B9D" w:rsidRDefault="00705B9D" w:rsidP="00236BC3">
      <w:pPr>
        <w:rPr>
          <w:rFonts w:ascii="Courier New" w:hAnsi="Courier New" w:cs="Courier New"/>
        </w:rPr>
      </w:pPr>
    </w:p>
    <w:p w:rsidR="00762607" w:rsidRDefault="00762607" w:rsidP="00762607">
      <w:pPr>
        <w:shd w:val="clear" w:color="auto" w:fill="FFFFFF" w:themeFill="background1"/>
        <w:rPr>
          <w:rFonts w:ascii="Courier New" w:hAnsi="Courier New" w:cs="Courier New"/>
        </w:rPr>
      </w:pPr>
    </w:p>
    <w:p w:rsidR="00762607" w:rsidRDefault="00762607" w:rsidP="00762607">
      <w:pPr>
        <w:shd w:val="clear" w:color="auto" w:fill="FFFFFF" w:themeFill="background1"/>
        <w:rPr>
          <w:rFonts w:ascii="Courier New" w:hAnsi="Courier New" w:cs="Courier New"/>
        </w:rPr>
      </w:pPr>
    </w:p>
    <w:p w:rsidR="00762607" w:rsidRPr="005E268A" w:rsidRDefault="00762607" w:rsidP="00762607">
      <w:pPr>
        <w:rPr>
          <w:rFonts w:ascii="Bodoni MT Black" w:hAnsi="Bodoni MT Black" w:cs="Courier New"/>
          <w:b/>
          <w:bCs/>
        </w:rPr>
      </w:pPr>
      <w:r>
        <w:rPr>
          <w:rFonts w:ascii="Bodoni MT Black" w:hAnsi="Bodoni MT Black" w:cs="Courier New"/>
          <w:b/>
          <w:bCs/>
        </w:rPr>
        <w:lastRenderedPageBreak/>
        <w:t>LCA</w:t>
      </w:r>
      <w:r w:rsidRPr="005E268A">
        <w:rPr>
          <w:rFonts w:ascii="Bodoni MT Black" w:hAnsi="Bodoni MT Black" w:cs="Courier New"/>
          <w:b/>
          <w:bCs/>
        </w:rPr>
        <w:t>:</w:t>
      </w:r>
    </w:p>
    <w:p w:rsidR="00762607" w:rsidRDefault="00762607" w:rsidP="00762607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K-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node from node </w:t>
      </w:r>
      <m:oMath>
        <m:r>
          <w:rPr>
            <w:rFonts w:ascii="Cambria Math" w:hAnsi="Cambria Math" w:cs="Courier New"/>
          </w:rPr>
          <m:t xml:space="preserve">a </m:t>
        </m:r>
      </m:oMath>
      <w:r>
        <w:rPr>
          <w:rFonts w:ascii="Courier New" w:hAnsi="Courier New" w:cs="Courier New"/>
        </w:rPr>
        <w:t xml:space="preserve"> </w:t>
      </w:r>
      <w:r w:rsidR="0008051C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node </w:t>
      </w:r>
      <w:proofErr w:type="gramEnd"/>
      <m:oMath>
        <m:r>
          <w:rPr>
            <w:rFonts w:ascii="Cambria Math" w:hAnsi="Cambria Math" w:cs="Courier New"/>
          </w:rPr>
          <m:t>b</m:t>
        </m:r>
      </m:oMath>
      <w:r>
        <w:rPr>
          <w:rFonts w:ascii="Courier New" w:hAnsi="Courier New" w:cs="Courier New"/>
        </w:rPr>
        <w:t>.</w:t>
      </w:r>
    </w:p>
    <w:p w:rsidR="00762607" w:rsidRPr="00762607" w:rsidRDefault="00762607" w:rsidP="00762607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K-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node from node </w:t>
      </w:r>
      <m:oMath>
        <m:r>
          <w:rPr>
            <w:rFonts w:ascii="Cambria Math" w:hAnsi="Cambria Math" w:cs="Courier New"/>
          </w:rPr>
          <m:t>a.</m:t>
        </m:r>
      </m:oMath>
    </w:p>
    <w:p w:rsidR="00762607" w:rsidRDefault="00762607" w:rsidP="00762607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Lowest Common Ancestor of two given nodes </w:t>
      </w:r>
      <m:oMath>
        <m:r>
          <w:rPr>
            <w:rFonts w:ascii="Cambria Math" w:hAnsi="Cambria Math" w:cs="Courier New"/>
          </w:rPr>
          <m:t xml:space="preserve">a  </m:t>
        </m:r>
      </m:oMath>
      <w:r>
        <w:rPr>
          <w:rFonts w:ascii="Courier New" w:hAnsi="Courier New" w:cs="Courier New"/>
        </w:rPr>
        <w:t xml:space="preserve">and </w:t>
      </w:r>
      <m:oMath>
        <m:r>
          <w:rPr>
            <w:rFonts w:ascii="Cambria Math" w:hAnsi="Cambria Math" w:cs="Courier New"/>
          </w:rPr>
          <m:t>b.</m:t>
        </m:r>
      </m:oMath>
    </w:p>
    <w:p w:rsidR="0008051C" w:rsidRPr="00EA6472" w:rsidRDefault="0008051C" w:rsidP="00EA6472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 Edge Value in a weighted tree from node </w:t>
      </w:r>
      <m:oMath>
        <m:r>
          <w:rPr>
            <w:rFonts w:ascii="Cambria Math" w:hAnsi="Cambria Math" w:cs="Courier New"/>
          </w:rPr>
          <m:t xml:space="preserve">a </m:t>
        </m:r>
      </m:oMath>
      <w:r>
        <w:rPr>
          <w:rFonts w:ascii="Courier New" w:hAnsi="Courier New" w:cs="Courier New"/>
        </w:rPr>
        <w:t xml:space="preserve"> to </w:t>
      </w:r>
      <w:proofErr w:type="gramStart"/>
      <w:r>
        <w:rPr>
          <w:rFonts w:ascii="Courier New" w:hAnsi="Courier New" w:cs="Courier New"/>
        </w:rPr>
        <w:t xml:space="preserve">node </w:t>
      </w:r>
      <w:proofErr w:type="gramEnd"/>
      <m:oMath>
        <m:r>
          <w:rPr>
            <w:rFonts w:ascii="Cambria Math" w:hAnsi="Cambria Math" w:cs="Courier New"/>
          </w:rPr>
          <m:t>b</m:t>
        </m:r>
      </m:oMath>
      <w:r>
        <w:rPr>
          <w:rFonts w:ascii="Courier New" w:hAnsi="Courier New" w:cs="Courier New"/>
        </w:rPr>
        <w:t>.</w:t>
      </w:r>
    </w:p>
    <w:p w:rsidR="00762607" w:rsidRDefault="00762607" w:rsidP="00762607">
      <w:pPr>
        <w:rPr>
          <w:rFonts w:ascii="Courier New" w:hAnsi="Courier New" w:cs="Courier New"/>
        </w:rPr>
      </w:pPr>
    </w:p>
    <w:p w:rsidR="00762607" w:rsidRDefault="00762607" w:rsidP="00762607">
      <w:pPr>
        <w:rPr>
          <w:rFonts w:ascii="Courier New" w:hAnsi="Courier New" w:cs="Courier New"/>
        </w:rPr>
      </w:pPr>
      <w:r w:rsidRPr="00762607">
        <w:rPr>
          <w:rFonts w:ascii="Courier New" w:hAnsi="Courier New" w:cs="Courier New"/>
        </w:rPr>
        <w:t>Code: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>#define MAX 10001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>#define LOGN 14</w:t>
      </w:r>
      <w:r w:rsidR="000807D4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 xml:space="preserve"> // be VERY </w:t>
      </w:r>
      <w:proofErr w:type="spellStart"/>
      <w:r w:rsidR="000807D4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>VERY</w:t>
      </w:r>
      <w:proofErr w:type="spellEnd"/>
      <w:r w:rsidR="000807D4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 xml:space="preserve"> CAREFUL while setting this!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 xml:space="preserve">#define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>pb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8800"/>
          <w:sz w:val="20"/>
          <w:szCs w:val="20"/>
          <w:lang w:eastAsia="en-US"/>
        </w:rPr>
        <w:t>push_back</w:t>
      </w:r>
      <w:proofErr w:type="spellEnd"/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vector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proofErr w:type="gramEnd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gr[MAX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vector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proofErr w:type="spellStart"/>
      <w:proofErr w:type="gramEnd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cost[MAX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]; </w:t>
      </w:r>
      <w:r w:rsidRPr="00762607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// omit this for unweighted graph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bool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vis[MAX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level[MAX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khoroch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par[MAX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20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,weight[MAX+10][20]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node,a,b,c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void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dfs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u)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vis[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true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gr[u].size();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++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v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gr[u][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vis[v])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v][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level[u]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khoroch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khoroch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[u]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cost[u][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]; </w:t>
      </w:r>
      <w:r w:rsidRPr="00762607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// omit this for unweighted graph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dfs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void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reset()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memset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par,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sizeof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(par));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memset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false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sizeof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(vis));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memset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false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sizeof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(level));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memset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khoroch,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false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sizeof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khoroch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)); </w:t>
      </w:r>
      <w:r w:rsidRPr="00762607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// omit this for unweighted graph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MAX;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++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gr[</w:t>
      </w:r>
      <w:proofErr w:type="spellStart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].clear();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cost[</w:t>
      </w:r>
      <w:proofErr w:type="spellStart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].clear(); </w:t>
      </w:r>
      <w:r w:rsidRPr="00762607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// omit this for unweighted graph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</w:pPr>
    </w:p>
    <w:p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</w:pPr>
    </w:p>
    <w:p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</w:pP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void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makeSparseTable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dfs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(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1&lt;&lt;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j)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node;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++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node;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++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{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par[par[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]; </w:t>
      </w:r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// par[</w:t>
      </w:r>
      <w:proofErr w:type="spellStart"/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][j] is defined by : (2^j)-</w:t>
      </w:r>
      <w:proofErr w:type="spellStart"/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th</w:t>
      </w:r>
      <w:proofErr w:type="spellEnd"/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 xml:space="preserve"> parent of node </w:t>
      </w:r>
      <w:proofErr w:type="spellStart"/>
      <w:r w:rsidRPr="0008051C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US"/>
        </w:rPr>
        <w:t>i</w:t>
      </w:r>
      <w:proofErr w:type="spellEnd"/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weight[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max(weight[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],weight[p[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]][j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LCA(</w:t>
      </w:r>
      <w:proofErr w:type="spell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a,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b) 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(par[a][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par[b][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]) 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par[a][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level[b]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level[a]) swap(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b,a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LOGN;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par[a][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level[a]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1&lt;&lt;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level[b])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a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par[a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b) 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LOGN;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par[b][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&amp;&amp;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par[a][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&amp;&amp;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par[b][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par[a][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b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par[b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a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par[a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par[a][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kthNode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a1,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an,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kth)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LCA(a1,an);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d1,dn;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from;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d1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a1]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level[w]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dn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level[an]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level[w]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+1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kth) 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(d1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from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a1;</w:t>
      </w:r>
    </w:p>
    <w:p w:rsidR="00762607" w:rsidRPr="00762607" w:rsidRDefault="0008051C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="00762607"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="00762607"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</w:t>
      </w:r>
      <w:r w:rsidR="00762607"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proofErr w:type="gramEnd"/>
      <w:r w:rsidR="00762607"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else</w:t>
      </w:r>
      <w:proofErr w:type="gramEnd"/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from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dn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while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&amp;&amp;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&gt;=0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1&lt;&lt;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kth)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from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par[from][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kth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proofErr w:type="gramEnd"/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1&lt;&lt;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62607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proofErr w:type="spellStart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lg</w:t>
      </w:r>
      <w:proofErr w:type="spell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62607" w:rsidRP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6260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76260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from;</w:t>
      </w:r>
    </w:p>
    <w:p w:rsidR="00762607" w:rsidRDefault="00762607" w:rsidP="00762607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51C" w:rsidRDefault="0008051C" w:rsidP="00762607">
      <w:pPr>
        <w:shd w:val="clear" w:color="auto" w:fill="FFFFFF" w:themeFill="background1"/>
        <w:rPr>
          <w:rFonts w:ascii="Courier New" w:hAnsi="Courier New" w:cs="Courier New"/>
        </w:rPr>
      </w:pPr>
    </w:p>
    <w:p w:rsidR="0008051C" w:rsidRDefault="0008051C" w:rsidP="00762607">
      <w:pPr>
        <w:shd w:val="clear" w:color="auto" w:fill="FFFFFF" w:themeFill="background1"/>
        <w:rPr>
          <w:rFonts w:ascii="Courier New" w:hAnsi="Courier New" w:cs="Courier New"/>
        </w:rPr>
      </w:pP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maxEdgeValue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p, </w:t>
      </w:r>
      <w:proofErr w:type="spell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int</w:t>
      </w:r>
      <w:proofErr w:type="spellEnd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tmp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logn,i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mx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level[p]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level[q]) swap(p, q);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(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&lt;&lt;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level[p];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++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level[p]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(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&lt;&lt;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level[q])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mx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max2(mx, weight[p][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par[p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p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q) </w:t>
      </w:r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mx;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for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logn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&gt;=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--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if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par[p][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-1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&amp;&amp;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par[p][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!=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par[q][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mx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max2(mx, max2(weight[p][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 weight[q][</w:t>
      </w:r>
      <w:proofErr w:type="spell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par[p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q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par[q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][</w:t>
      </w:r>
      <w:proofErr w:type="spellStart"/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mx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=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max2(mx, max2(weight[p][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 weight[q][</w:t>
      </w:r>
      <w:r w:rsidRPr="0008051C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0</w:t>
      </w: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]));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8051C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/>
        </w:rPr>
        <w:t>return</w:t>
      </w:r>
      <w:proofErr w:type="gramEnd"/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mx;</w:t>
      </w:r>
    </w:p>
    <w:p w:rsidR="0008051C" w:rsidRPr="0008051C" w:rsidRDefault="0008051C" w:rsidP="0008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8051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08051C" w:rsidRDefault="003E4DAF" w:rsidP="00762607">
      <w:pPr>
        <w:shd w:val="clear" w:color="auto" w:fill="FFFFFF" w:themeFill="background1"/>
        <w:rPr>
          <w:rFonts w:ascii="Bodoni MT Black" w:hAnsi="Bodoni MT Black" w:cs="Courier New"/>
          <w:b/>
          <w:bCs/>
        </w:rPr>
      </w:pPr>
      <w:r w:rsidRPr="003E4DAF">
        <w:rPr>
          <w:rFonts w:ascii="Bodoni MT Black" w:hAnsi="Bodoni MT Black" w:cs="Courier New"/>
          <w:b/>
          <w:bCs/>
        </w:rPr>
        <w:lastRenderedPageBreak/>
        <w:t>Shank’s Baby step – Giant step Algorithm:</w:t>
      </w:r>
    </w:p>
    <w:p w:rsidR="00580BEE" w:rsidRPr="00580BEE" w:rsidRDefault="00580BEE" w:rsidP="00580BEE">
      <w:pPr>
        <w:pStyle w:val="ListParagraph"/>
        <w:shd w:val="clear" w:color="auto" w:fill="FFFFFF" w:themeFill="background1"/>
        <w:rPr>
          <w:rFonts w:ascii="Bodoni MT Black" w:hAnsi="Bodoni MT Black" w:cs="Courier New"/>
          <w:iCs/>
        </w:rPr>
      </w:pPr>
      <m:oMath>
        <m:r>
          <m:rPr>
            <m:sty m:val="p"/>
          </m:rPr>
          <w:rPr>
            <w:rFonts w:ascii="Cambria Math" w:hAnsi="Cambria Math" w:cs="Courier New"/>
          </w:rPr>
          <m:t>1) x≡</m:t>
        </m:r>
        <m:sSup>
          <m:sSupPr>
            <m:ctrlPr>
              <w:rPr>
                <w:rFonts w:ascii="Cambria Math" w:hAnsi="Cambria Math" w:cs="Courier New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Courier New"/>
          </w:rPr>
          <m:t xml:space="preserve"> </m:t>
        </m:r>
        <m:d>
          <m:dPr>
            <m:ctrlPr>
              <w:rPr>
                <w:rFonts w:ascii="Cambria Math" w:hAnsi="Cambria Math" w:cs="Courier New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 xml:space="preserve"> mod p </m:t>
            </m:r>
          </m:e>
        </m:d>
        <m:r>
          <m:rPr>
            <m:sty m:val="p"/>
          </m:rPr>
          <w:rPr>
            <w:rFonts w:ascii="Cambria Math" w:hAnsi="Cambria Math" w:cs="Courier New"/>
          </w:rPr>
          <m:t xml:space="preserve">   ;returns</m:t>
        </m:r>
        <m:r>
          <m:rPr>
            <m:sty m:val="b"/>
          </m:rPr>
          <w:rPr>
            <w:rFonts w:ascii="Cambria Math" w:hAnsi="Cambria Math" w:cs="Courier New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</w:rPr>
          <m:t>b</m:t>
        </m:r>
        <m:r>
          <m:rPr>
            <m:sty m:val="b"/>
          </m:rPr>
          <w:rPr>
            <w:rFonts w:ascii="Cambria Math" w:hAnsi="Cambria Math" w:cs="Courier New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</w:rPr>
          <m:t>when</m:t>
        </m:r>
        <m:r>
          <m:rPr>
            <m:sty m:val="b"/>
          </m:rPr>
          <w:rPr>
            <w:rFonts w:ascii="Cambria Math" w:hAnsi="Cambria Math" w:cs="Courier New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</w:rPr>
          <m:t>x,a,p</m:t>
        </m:r>
        <m:r>
          <m:rPr>
            <m:sty m:val="b"/>
          </m:rPr>
          <w:rPr>
            <w:rFonts w:ascii="Cambria Math" w:hAnsi="Cambria Math" w:cs="Courier New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</w:rPr>
          <m:t xml:space="preserve">are given in O </m:t>
        </m:r>
        <m:d>
          <m:dPr>
            <m:ctrlPr>
              <w:rPr>
                <w:rFonts w:ascii="Cambria Math" w:hAnsi="Cambria Math" w:cs="Courier New"/>
                <w:i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Courier New"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p</m:t>
                </m:r>
              </m:e>
            </m:rad>
            <m:r>
              <m:rPr>
                <m:sty m:val="p"/>
              </m:rPr>
              <w:rPr>
                <w:rFonts w:ascii="Cambria Math" w:hAnsi="Cambria Math" w:cs="Courier New"/>
              </w:rPr>
              <m:t>log√p</m:t>
            </m:r>
          </m:e>
        </m:d>
      </m:oMath>
      <w:r w:rsidRPr="00580BEE">
        <w:rPr>
          <w:rFonts w:ascii="Bodoni MT Black" w:hAnsi="Bodoni MT Black" w:cs="Courier New"/>
          <w:iCs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#include &lt;tr1/</w:t>
      </w:r>
      <w:proofErr w:type="spellStart"/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unordered_map</w:t>
      </w:r>
      <w:proofErr w:type="spellEnd"/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&gt;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using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namespace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std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#define </w:t>
      </w:r>
      <w:proofErr w:type="spellStart"/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ll</w:t>
      </w:r>
      <w:proofErr w:type="spellEnd"/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 xml:space="preserve"> long </w:t>
      </w:r>
      <w:proofErr w:type="spellStart"/>
      <w:r w:rsidRPr="00580BEE">
        <w:rPr>
          <w:rFonts w:ascii="Courier New" w:eastAsia="Times New Roman" w:hAnsi="Courier New" w:cs="Courier New"/>
          <w:color w:val="008800"/>
          <w:sz w:val="20"/>
          <w:szCs w:val="20"/>
          <w:lang w:eastAsia="en-US" w:bidi="bn-IN"/>
        </w:rPr>
        <w:t>long</w:t>
      </w:r>
      <w:bookmarkStart w:id="0" w:name="_GoBack"/>
      <w:bookmarkEnd w:id="0"/>
      <w:proofErr w:type="spellEnd"/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ans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=1LL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while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(b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&gt;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0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(b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&amp;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ans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ans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a)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a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(a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a)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b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&gt;&gt;=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1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ans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modInvPow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(a,p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-2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,p),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b,p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p;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ShanksAlgo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r,ll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p)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tr1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::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unordered_map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</w:t>
      </w:r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&gt;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sqr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sqrt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(p);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(a,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0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,p);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=1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sqr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a)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p;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r;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ll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coef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modInvPow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a,sqr,p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for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int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=0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&lt;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sqr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;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++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if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mp.count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))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return</w:t>
      </w:r>
      <w:proofErr w:type="gram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[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]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+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i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sqr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</w:t>
      </w:r>
      <w:proofErr w:type="gramStart"/>
      <w:r w:rsidRPr="00580BE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US" w:bidi="bn-IN"/>
        </w:rPr>
        <w:t>else</w:t>
      </w:r>
      <w:proofErr w:type="gramEnd"/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{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    </w:t>
      </w:r>
      <w:proofErr w:type="spellStart"/>
      <w:proofErr w:type="gram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proofErr w:type="gram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=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(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tmp</w:t>
      </w:r>
      <w:proofErr w:type="spellEnd"/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*</w:t>
      </w:r>
      <w:proofErr w:type="spellStart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coef</w:t>
      </w:r>
      <w:proofErr w:type="spellEnd"/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)</w:t>
      </w:r>
      <w:r w:rsidRPr="00580BEE">
        <w:rPr>
          <w:rFonts w:ascii="Courier New" w:eastAsia="Times New Roman" w:hAnsi="Courier New" w:cs="Courier New"/>
          <w:color w:val="666666"/>
          <w:sz w:val="20"/>
          <w:szCs w:val="20"/>
          <w:lang w:eastAsia="en-US" w:bidi="bn-IN"/>
        </w:rPr>
        <w:t>%</w:t>
      </w: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p;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    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 xml:space="preserve">    }</w:t>
      </w:r>
    </w:p>
    <w:p w:rsidR="00580BEE" w:rsidRPr="00580BEE" w:rsidRDefault="00580BEE" w:rsidP="0058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</w:pPr>
      <w:r w:rsidRPr="00580BEE">
        <w:rPr>
          <w:rFonts w:ascii="Courier New" w:eastAsia="Times New Roman" w:hAnsi="Courier New" w:cs="Courier New"/>
          <w:color w:val="000000"/>
          <w:sz w:val="20"/>
          <w:szCs w:val="20"/>
          <w:lang w:eastAsia="en-US" w:bidi="bn-IN"/>
        </w:rPr>
        <w:t>}</w:t>
      </w:r>
    </w:p>
    <w:p w:rsidR="003E4DAF" w:rsidRPr="00762607" w:rsidRDefault="003E4DAF" w:rsidP="003E4DAF">
      <w:pPr>
        <w:shd w:val="clear" w:color="auto" w:fill="FFFFFF" w:themeFill="background1"/>
        <w:rPr>
          <w:rFonts w:ascii="Courier New" w:hAnsi="Courier New" w:cs="Courier New"/>
        </w:rPr>
      </w:pPr>
    </w:p>
    <w:sectPr w:rsidR="003E4DAF" w:rsidRPr="00762607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06" w:rsidRDefault="009C4406">
      <w:pPr>
        <w:spacing w:after="0" w:line="240" w:lineRule="auto"/>
      </w:pPr>
      <w:r>
        <w:separator/>
      </w:r>
    </w:p>
  </w:endnote>
  <w:endnote w:type="continuationSeparator" w:id="0">
    <w:p w:rsidR="009C4406" w:rsidRDefault="009C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BEE" w:rsidRDefault="00580B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F5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06" w:rsidRDefault="009C4406">
      <w:pPr>
        <w:spacing w:after="0" w:line="240" w:lineRule="auto"/>
      </w:pPr>
      <w:r>
        <w:separator/>
      </w:r>
    </w:p>
  </w:footnote>
  <w:footnote w:type="continuationSeparator" w:id="0">
    <w:p w:rsidR="009C4406" w:rsidRDefault="009C4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000254"/>
    <w:multiLevelType w:val="hybridMultilevel"/>
    <w:tmpl w:val="F86CF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89F47F3"/>
    <w:multiLevelType w:val="hybridMultilevel"/>
    <w:tmpl w:val="8CD6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E7"/>
    <w:rsid w:val="0008051C"/>
    <w:rsid w:val="000807D4"/>
    <w:rsid w:val="000A0F9B"/>
    <w:rsid w:val="000A22E2"/>
    <w:rsid w:val="000C78E7"/>
    <w:rsid w:val="00123E1E"/>
    <w:rsid w:val="0013591F"/>
    <w:rsid w:val="00216BF8"/>
    <w:rsid w:val="00236BC3"/>
    <w:rsid w:val="0024640E"/>
    <w:rsid w:val="002C1B16"/>
    <w:rsid w:val="003E4DAF"/>
    <w:rsid w:val="00535436"/>
    <w:rsid w:val="00552ECC"/>
    <w:rsid w:val="00580BEE"/>
    <w:rsid w:val="005D4C64"/>
    <w:rsid w:val="005E268A"/>
    <w:rsid w:val="00634A90"/>
    <w:rsid w:val="006D7218"/>
    <w:rsid w:val="00705B9D"/>
    <w:rsid w:val="0072385B"/>
    <w:rsid w:val="00762607"/>
    <w:rsid w:val="00771F16"/>
    <w:rsid w:val="0078294C"/>
    <w:rsid w:val="0084602E"/>
    <w:rsid w:val="008B6008"/>
    <w:rsid w:val="008D502D"/>
    <w:rsid w:val="00971DEC"/>
    <w:rsid w:val="009765DB"/>
    <w:rsid w:val="009C4406"/>
    <w:rsid w:val="009F7BFC"/>
    <w:rsid w:val="00AC0DDD"/>
    <w:rsid w:val="00B64B70"/>
    <w:rsid w:val="00B66857"/>
    <w:rsid w:val="00BA3B94"/>
    <w:rsid w:val="00BE59C0"/>
    <w:rsid w:val="00BF37E7"/>
    <w:rsid w:val="00C07BE9"/>
    <w:rsid w:val="00C85366"/>
    <w:rsid w:val="00D56A92"/>
    <w:rsid w:val="00DC5F54"/>
    <w:rsid w:val="00EA6472"/>
    <w:rsid w:val="00F36DAA"/>
    <w:rsid w:val="00F9577D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A4AED-4249-4537-BE4A-249FE4A0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n">
    <w:name w:val="n"/>
    <w:basedOn w:val="DefaultParagraphFont"/>
    <w:rsid w:val="00FC6776"/>
  </w:style>
  <w:style w:type="character" w:customStyle="1" w:styleId="o">
    <w:name w:val="o"/>
    <w:basedOn w:val="DefaultParagraphFont"/>
    <w:rsid w:val="00FC6776"/>
  </w:style>
  <w:style w:type="character" w:customStyle="1" w:styleId="kt">
    <w:name w:val="kt"/>
    <w:basedOn w:val="DefaultParagraphFont"/>
    <w:rsid w:val="00FC6776"/>
  </w:style>
  <w:style w:type="character" w:customStyle="1" w:styleId="p">
    <w:name w:val="p"/>
    <w:basedOn w:val="DefaultParagraphFont"/>
    <w:rsid w:val="00FC6776"/>
  </w:style>
  <w:style w:type="character" w:customStyle="1" w:styleId="k">
    <w:name w:val="k"/>
    <w:basedOn w:val="DefaultParagraphFont"/>
    <w:rsid w:val="00FC6776"/>
  </w:style>
  <w:style w:type="character" w:customStyle="1" w:styleId="c1">
    <w:name w:val="c1"/>
    <w:basedOn w:val="DefaultParagraphFont"/>
    <w:rsid w:val="00FC6776"/>
  </w:style>
  <w:style w:type="character" w:customStyle="1" w:styleId="mi">
    <w:name w:val="mi"/>
    <w:basedOn w:val="DefaultParagraphFont"/>
    <w:rsid w:val="00FC6776"/>
  </w:style>
  <w:style w:type="character" w:customStyle="1" w:styleId="mf">
    <w:name w:val="mf"/>
    <w:basedOn w:val="DefaultParagraphFont"/>
    <w:rsid w:val="00FC6776"/>
  </w:style>
  <w:style w:type="character" w:customStyle="1" w:styleId="cp">
    <w:name w:val="cp"/>
    <w:basedOn w:val="DefaultParagraphFont"/>
    <w:rsid w:val="00BE59C0"/>
  </w:style>
  <w:style w:type="paragraph" w:styleId="ListParagraph">
    <w:name w:val="List Paragraph"/>
    <w:basedOn w:val="Normal"/>
    <w:uiPriority w:val="34"/>
    <w:unhideWhenUsed/>
    <w:qFormat/>
    <w:rsid w:val="00762607"/>
    <w:pPr>
      <w:ind w:left="720"/>
      <w:contextualSpacing/>
    </w:pPr>
  </w:style>
  <w:style w:type="character" w:customStyle="1" w:styleId="kc">
    <w:name w:val="kc"/>
    <w:basedOn w:val="DefaultParagraphFont"/>
    <w:rsid w:val="00762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ma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2C"/>
    <w:rsid w:val="006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42C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41610-8A04-4E97-9F7B-B1E5C6C9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658</TotalTime>
  <Pages>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</dc:creator>
  <cp:keywords/>
  <dc:description/>
  <cp:lastModifiedBy>RePack by Diakov</cp:lastModifiedBy>
  <cp:revision>18</cp:revision>
  <dcterms:created xsi:type="dcterms:W3CDTF">2017-03-11T13:43:00Z</dcterms:created>
  <dcterms:modified xsi:type="dcterms:W3CDTF">2017-04-11T13:09:00Z</dcterms:modified>
</cp:coreProperties>
</file>